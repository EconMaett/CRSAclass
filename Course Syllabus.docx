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Monday</w:t>
      </w:r>
    </w:p>
    <w:p w:rsidR="0033408E" w:rsidRDefault="0033408E">
      <w:pPr>
        <w:rPr>
          <w:i/>
        </w:rPr>
      </w:pPr>
      <w:r>
        <w:rPr>
          <w:i/>
        </w:rPr>
        <w:t>Morning, 9:00-12:00</w:t>
      </w:r>
    </w:p>
    <w:p w:rsidR="0033408E" w:rsidRDefault="0033408E" w:rsidP="001E2B06">
      <w:pPr>
        <w:ind w:left="720"/>
      </w:pPr>
      <w:r>
        <w:t>Introduction</w:t>
      </w:r>
    </w:p>
    <w:p w:rsidR="0033408E" w:rsidRDefault="0033408E" w:rsidP="001E2B06">
      <w:pPr>
        <w:ind w:left="720"/>
      </w:pPr>
      <w:r>
        <w:t>X-13ARIMA-SEATS Overview</w:t>
      </w:r>
    </w:p>
    <w:p w:rsidR="0033408E" w:rsidRDefault="0033408E" w:rsidP="001E2B06">
      <w:pPr>
        <w:ind w:left="720"/>
      </w:pPr>
      <w:r>
        <w:t>Exercise 1: Setting up Win X-13</w:t>
      </w:r>
    </w:p>
    <w:p w:rsidR="0033408E" w:rsidRDefault="0033408E" w:rsidP="001E2B06">
      <w:pPr>
        <w:ind w:left="720"/>
      </w:pPr>
      <w:r>
        <w:t>R Seasonal Overview</w:t>
      </w:r>
    </w:p>
    <w:p w:rsidR="0033408E" w:rsidRDefault="0033408E" w:rsidP="001E2B06">
      <w:pPr>
        <w:ind w:left="720"/>
      </w:pPr>
      <w:r>
        <w:t>R Exercise 1: Setting up R seasonal</w:t>
      </w:r>
    </w:p>
    <w:p w:rsidR="0033408E" w:rsidRDefault="0033408E">
      <w:pPr>
        <w:rPr>
          <w:i/>
        </w:rPr>
      </w:pPr>
      <w:r>
        <w:rPr>
          <w:i/>
        </w:rPr>
        <w:t>Afternoon, 1:30-4:30</w:t>
      </w:r>
    </w:p>
    <w:p w:rsidR="0033408E" w:rsidRDefault="0033408E" w:rsidP="001E2B06">
      <w:pPr>
        <w:ind w:left="720"/>
      </w:pPr>
      <w:r>
        <w:t>Transformations and ARIMA Models</w:t>
      </w:r>
    </w:p>
    <w:p w:rsidR="0033408E" w:rsidRDefault="0033408E" w:rsidP="001E2B06">
      <w:pPr>
        <w:ind w:left="720"/>
      </w:pPr>
      <w:r>
        <w:t>Exercise 2: ARIMA Models</w:t>
      </w:r>
    </w:p>
    <w:p w:rsidR="0033408E" w:rsidRPr="0033408E" w:rsidRDefault="0033408E" w:rsidP="001E2B06">
      <w:pPr>
        <w:ind w:left="720"/>
      </w:pPr>
      <w:r>
        <w:t>Regression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Tuesday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C972F4" w:rsidP="001E2B06">
      <w:pPr>
        <w:ind w:left="720"/>
      </w:pPr>
      <w:r>
        <w:t>Exercise 3: Regression</w:t>
      </w:r>
    </w:p>
    <w:p w:rsidR="00C972F4" w:rsidRDefault="00C972F4" w:rsidP="001E2B06">
      <w:pPr>
        <w:ind w:left="720"/>
      </w:pPr>
      <w:r>
        <w:t xml:space="preserve">User-Defined Holiday Effects with </w:t>
      </w:r>
      <w:proofErr w:type="spellStart"/>
      <w:r>
        <w:t>Genhol</w:t>
      </w:r>
      <w:proofErr w:type="spellEnd"/>
    </w:p>
    <w:p w:rsidR="00C972F4" w:rsidRDefault="00C972F4" w:rsidP="001E2B06">
      <w:pPr>
        <w:ind w:left="720"/>
      </w:pPr>
      <w:r>
        <w:t xml:space="preserve">Exercise 4: </w:t>
      </w:r>
      <w:proofErr w:type="spellStart"/>
      <w:r>
        <w:t>Genhol</w:t>
      </w:r>
      <w:proofErr w:type="spellEnd"/>
    </w:p>
    <w:p w:rsidR="0033408E" w:rsidRDefault="0033408E" w:rsidP="0033408E">
      <w:pPr>
        <w:rPr>
          <w:i/>
        </w:rPr>
      </w:pPr>
      <w:r>
        <w:rPr>
          <w:i/>
        </w:rPr>
        <w:t>Afternoon, 1:30-4:30</w:t>
      </w:r>
    </w:p>
    <w:p w:rsidR="0033408E" w:rsidRDefault="00C972F4" w:rsidP="001E2B06">
      <w:pPr>
        <w:ind w:left="720"/>
      </w:pPr>
      <w:proofErr w:type="spellStart"/>
      <w:r>
        <w:t>RegARIMA</w:t>
      </w:r>
      <w:proofErr w:type="spellEnd"/>
      <w:r>
        <w:t xml:space="preserve"> Diagnostics</w:t>
      </w:r>
    </w:p>
    <w:p w:rsidR="00C972F4" w:rsidRDefault="00C972F4" w:rsidP="001E2B06">
      <w:pPr>
        <w:ind w:left="720"/>
      </w:pPr>
      <w:r>
        <w:t xml:space="preserve">Exercise 5: </w:t>
      </w:r>
      <w:proofErr w:type="spellStart"/>
      <w:r>
        <w:t>RegARIMA</w:t>
      </w:r>
      <w:proofErr w:type="spellEnd"/>
      <w:r>
        <w:t xml:space="preserve"> Diagnostics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t>Wednesday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C972F4" w:rsidP="001E2B06">
      <w:pPr>
        <w:ind w:left="720"/>
      </w:pPr>
      <w:r>
        <w:t>Introduction to Seasonal Adjustment</w:t>
      </w:r>
    </w:p>
    <w:p w:rsidR="00C972F4" w:rsidRDefault="00C972F4" w:rsidP="001E2B06">
      <w:pPr>
        <w:ind w:left="720"/>
      </w:pPr>
      <w:r>
        <w:t>Worksheet 1: Decomposition</w:t>
      </w:r>
    </w:p>
    <w:p w:rsidR="00C972F4" w:rsidRDefault="00C972F4" w:rsidP="004752F1">
      <w:pPr>
        <w:ind w:left="720"/>
      </w:pPr>
      <w:r>
        <w:t>Filters</w:t>
      </w:r>
    </w:p>
    <w:p w:rsidR="00C972F4" w:rsidRDefault="00C972F4" w:rsidP="004752F1">
      <w:pPr>
        <w:ind w:left="720"/>
      </w:pPr>
      <w:r>
        <w:t>Worksheet 2: Filters</w:t>
      </w:r>
    </w:p>
    <w:p w:rsidR="0033408E" w:rsidRDefault="0033408E" w:rsidP="0033408E">
      <w:pPr>
        <w:rPr>
          <w:i/>
        </w:rPr>
      </w:pPr>
      <w:r>
        <w:rPr>
          <w:i/>
        </w:rPr>
        <w:t>Afternoon, 1:30-4:30</w:t>
      </w:r>
    </w:p>
    <w:p w:rsidR="0033408E" w:rsidRDefault="00C972F4" w:rsidP="004752F1">
      <w:pPr>
        <w:ind w:left="720"/>
      </w:pPr>
      <w:r>
        <w:t>X-11 Seasonal Adjustment</w:t>
      </w:r>
    </w:p>
    <w:p w:rsidR="00C972F4" w:rsidRDefault="001E2B06" w:rsidP="004752F1">
      <w:pPr>
        <w:ind w:left="720"/>
      </w:pPr>
      <w:r>
        <w:t>X-11 Worksheet</w:t>
      </w:r>
    </w:p>
    <w:p w:rsidR="0033408E" w:rsidRPr="0033408E" w:rsidRDefault="0033408E">
      <w:pPr>
        <w:rPr>
          <w:b/>
          <w:sz w:val="24"/>
        </w:rPr>
      </w:pPr>
      <w:r w:rsidRPr="0033408E">
        <w:rPr>
          <w:b/>
          <w:sz w:val="24"/>
        </w:rPr>
        <w:lastRenderedPageBreak/>
        <w:t>Thursday</w:t>
      </w:r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1E2B06" w:rsidP="004752F1">
      <w:pPr>
        <w:ind w:left="720"/>
      </w:pPr>
      <w:r>
        <w:t>SEATS Seasonal Adjustment</w:t>
      </w:r>
    </w:p>
    <w:p w:rsidR="001E2B06" w:rsidRDefault="001E2B06" w:rsidP="004752F1">
      <w:pPr>
        <w:ind w:left="720"/>
      </w:pPr>
      <w:r>
        <w:t>Seasonal Adjustment Diagnostics</w:t>
      </w:r>
    </w:p>
    <w:p w:rsidR="0033408E" w:rsidRDefault="0033408E" w:rsidP="0033408E">
      <w:pPr>
        <w:rPr>
          <w:i/>
        </w:rPr>
      </w:pPr>
      <w:r>
        <w:rPr>
          <w:i/>
        </w:rPr>
        <w:t>Afternoon, 1:30-4:30</w:t>
      </w:r>
    </w:p>
    <w:p w:rsidR="0033408E" w:rsidRDefault="001E2B06" w:rsidP="004752F1">
      <w:pPr>
        <w:ind w:left="720"/>
      </w:pPr>
      <w:r>
        <w:t>Exercise 6: Seasonal Adjustment</w:t>
      </w:r>
    </w:p>
    <w:p w:rsidR="001E2B06" w:rsidRDefault="001E2B06" w:rsidP="004752F1">
      <w:pPr>
        <w:ind w:left="720"/>
      </w:pPr>
      <w:r>
        <w:t>Composite Adjustments</w:t>
      </w:r>
    </w:p>
    <w:p w:rsidR="0033408E" w:rsidRDefault="0033408E">
      <w:pPr>
        <w:rPr>
          <w:b/>
          <w:sz w:val="24"/>
        </w:rPr>
      </w:pPr>
      <w:r w:rsidRPr="0033408E">
        <w:rPr>
          <w:b/>
          <w:sz w:val="24"/>
        </w:rPr>
        <w:t>Friday</w:t>
      </w:r>
      <w:bookmarkStart w:id="0" w:name="_GoBack"/>
      <w:bookmarkEnd w:id="0"/>
    </w:p>
    <w:p w:rsidR="0033408E" w:rsidRDefault="0033408E" w:rsidP="0033408E">
      <w:pPr>
        <w:rPr>
          <w:i/>
        </w:rPr>
      </w:pPr>
      <w:r>
        <w:rPr>
          <w:i/>
        </w:rPr>
        <w:t>Morning, 9:00-12:00</w:t>
      </w:r>
    </w:p>
    <w:p w:rsidR="0033408E" w:rsidRDefault="001E2B06" w:rsidP="004752F1">
      <w:pPr>
        <w:ind w:left="720"/>
      </w:pPr>
      <w:r>
        <w:t>Wrap-Up</w:t>
      </w:r>
    </w:p>
    <w:p w:rsidR="001E2B06" w:rsidRDefault="001E2B06" w:rsidP="004752F1">
      <w:pPr>
        <w:ind w:left="720"/>
      </w:pPr>
      <w:r>
        <w:t>Exercise 7: Composite Adjustments</w:t>
      </w:r>
    </w:p>
    <w:p w:rsidR="001E2B06" w:rsidRPr="001E2B06" w:rsidRDefault="001E2B06" w:rsidP="004752F1">
      <w:pPr>
        <w:ind w:left="720"/>
      </w:pPr>
      <w:r>
        <w:t>Workshop</w:t>
      </w:r>
    </w:p>
    <w:sectPr w:rsidR="001E2B06" w:rsidRPr="001E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8E"/>
    <w:rsid w:val="001E2B06"/>
    <w:rsid w:val="0033408E"/>
    <w:rsid w:val="004752F1"/>
    <w:rsid w:val="004E6C60"/>
    <w:rsid w:val="00515CD4"/>
    <w:rsid w:val="006D1865"/>
    <w:rsid w:val="00C972F4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D04C"/>
  <w15:chartTrackingRefBased/>
  <w15:docId w15:val="{1A28A68C-730F-4D2F-AE27-02CDA453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BEE24FAE.dotm</Template>
  <TotalTime>184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1</cp:revision>
  <dcterms:created xsi:type="dcterms:W3CDTF">2019-10-23T15:09:00Z</dcterms:created>
  <dcterms:modified xsi:type="dcterms:W3CDTF">2019-10-23T19:30:00Z</dcterms:modified>
</cp:coreProperties>
</file>