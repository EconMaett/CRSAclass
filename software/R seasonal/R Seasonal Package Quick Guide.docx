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65" w:rsidRDefault="00B417E1" w:rsidP="00B417E1">
      <w:pPr>
        <w:pStyle w:val="Heading1"/>
      </w:pPr>
      <w:r>
        <w:t>R Seasonal Package Quick Guide</w:t>
      </w:r>
    </w:p>
    <w:p w:rsidR="00B417E1" w:rsidRDefault="00B417E1" w:rsidP="00B417E1">
      <w:pPr>
        <w:pStyle w:val="Heading3"/>
      </w:pPr>
      <w:r>
        <w:t>Install/load the seasonal package</w:t>
      </w:r>
    </w:p>
    <w:p w:rsidR="00B417E1" w:rsidRDefault="00B417E1" w:rsidP="00B417E1">
      <w:r>
        <w:t>To download the seasonal package ensure you have an internet connection, open R, and type</w:t>
      </w:r>
    </w:p>
    <w:p w:rsidR="00B417E1" w:rsidRPr="003B36F2" w:rsidRDefault="00B417E1" w:rsidP="00B40881">
      <w:pPr>
        <w:ind w:left="720"/>
        <w:rPr>
          <w:rFonts w:cstheme="minorHAnsi"/>
          <w:b/>
        </w:rPr>
      </w:pPr>
      <w:proofErr w:type="spellStart"/>
      <w:proofErr w:type="gramStart"/>
      <w:r w:rsidRPr="003B36F2">
        <w:rPr>
          <w:rFonts w:cstheme="minorHAnsi"/>
          <w:b/>
        </w:rPr>
        <w:t>install.packages</w:t>
      </w:r>
      <w:proofErr w:type="spellEnd"/>
      <w:r w:rsidRPr="003B36F2">
        <w:rPr>
          <w:rFonts w:cstheme="minorHAnsi"/>
          <w:b/>
        </w:rPr>
        <w:t>(</w:t>
      </w:r>
      <w:proofErr w:type="gramEnd"/>
      <w:r w:rsidRPr="003B36F2">
        <w:rPr>
          <w:rFonts w:cstheme="minorHAnsi"/>
          <w:b/>
        </w:rPr>
        <w:t>“seasonal”)</w:t>
      </w:r>
    </w:p>
    <w:p w:rsidR="00B417E1" w:rsidRDefault="00B417E1" w:rsidP="00B417E1">
      <w:r>
        <w:t xml:space="preserve">This downloads the package and the X-13A-S executable. </w:t>
      </w:r>
      <w:r w:rsidR="00C26887">
        <w:t>You only need to do this one time.</w:t>
      </w:r>
    </w:p>
    <w:p w:rsidR="00C26887" w:rsidRDefault="00C26887" w:rsidP="00B417E1">
      <w:r>
        <w:t>If the seasonal package has been downloaded, you can use the package in R by typing</w:t>
      </w:r>
    </w:p>
    <w:p w:rsidR="00C26887" w:rsidRPr="003B36F2" w:rsidRDefault="00C26887" w:rsidP="00B40881">
      <w:pPr>
        <w:ind w:left="720"/>
        <w:rPr>
          <w:b/>
        </w:rPr>
      </w:pPr>
      <w:proofErr w:type="gramStart"/>
      <w:r w:rsidRPr="003B36F2">
        <w:rPr>
          <w:b/>
        </w:rPr>
        <w:t>library(</w:t>
      </w:r>
      <w:proofErr w:type="gramEnd"/>
      <w:r w:rsidRPr="003B36F2">
        <w:rPr>
          <w:b/>
        </w:rPr>
        <w:t>seasonal)</w:t>
      </w:r>
    </w:p>
    <w:p w:rsidR="00C26887" w:rsidRDefault="00C26887" w:rsidP="00C26887">
      <w:pPr>
        <w:pStyle w:val="Heading3"/>
      </w:pPr>
      <w:r>
        <w:t>Time series data</w:t>
      </w:r>
    </w:p>
    <w:p w:rsidR="00C26887" w:rsidRDefault="00C26887" w:rsidP="00C26887">
      <w:r>
        <w:t xml:space="preserve">The seasonal package uses time series objects as its input data. If your data is in text files that X-13A-S can read, you can use the </w:t>
      </w:r>
      <w:proofErr w:type="spellStart"/>
      <w:r w:rsidRPr="003B36F2">
        <w:rPr>
          <w:b/>
        </w:rPr>
        <w:t>import.ts</w:t>
      </w:r>
      <w:proofErr w:type="spellEnd"/>
      <w:r>
        <w:t xml:space="preserve"> function to read them into R.</w:t>
      </w:r>
    </w:p>
    <w:p w:rsidR="00C26887" w:rsidRPr="003B36F2" w:rsidRDefault="00C26887" w:rsidP="00B40881">
      <w:pPr>
        <w:spacing w:after="0"/>
        <w:ind w:left="720"/>
        <w:rPr>
          <w:b/>
        </w:rPr>
      </w:pPr>
      <w:proofErr w:type="spellStart"/>
      <w:proofErr w:type="gramStart"/>
      <w:r w:rsidRPr="003B36F2">
        <w:rPr>
          <w:b/>
        </w:rPr>
        <w:t>myData</w:t>
      </w:r>
      <w:proofErr w:type="spellEnd"/>
      <w:proofErr w:type="gramEnd"/>
      <w:r w:rsidRPr="003B36F2">
        <w:rPr>
          <w:b/>
        </w:rPr>
        <w:t xml:space="preserve"> &lt;- </w:t>
      </w:r>
      <w:proofErr w:type="spellStart"/>
      <w:r w:rsidRPr="003B36F2">
        <w:rPr>
          <w:b/>
        </w:rPr>
        <w:t>import.ts</w:t>
      </w:r>
      <w:proofErr w:type="spellEnd"/>
      <w:r w:rsidRPr="003B36F2">
        <w:rPr>
          <w:b/>
        </w:rPr>
        <w:t>(“c:\\x13\\data\\MySeries.dat”, format=”</w:t>
      </w:r>
      <w:proofErr w:type="spellStart"/>
      <w:r w:rsidRPr="003B36F2">
        <w:rPr>
          <w:b/>
        </w:rPr>
        <w:t>datevalue</w:t>
      </w:r>
      <w:proofErr w:type="spellEnd"/>
      <w:r w:rsidRPr="003B36F2">
        <w:rPr>
          <w:b/>
        </w:rPr>
        <w:t>”)</w:t>
      </w:r>
    </w:p>
    <w:p w:rsidR="00C26887" w:rsidRPr="003B36F2" w:rsidRDefault="00C26887" w:rsidP="00B40881">
      <w:pPr>
        <w:spacing w:after="0"/>
        <w:ind w:left="720"/>
        <w:rPr>
          <w:b/>
        </w:rPr>
      </w:pPr>
      <w:proofErr w:type="spellStart"/>
      <w:proofErr w:type="gramStart"/>
      <w:r w:rsidRPr="003B36F2">
        <w:rPr>
          <w:b/>
        </w:rPr>
        <w:t>myData</w:t>
      </w:r>
      <w:proofErr w:type="spellEnd"/>
      <w:proofErr w:type="gramEnd"/>
      <w:r w:rsidRPr="003B36F2">
        <w:rPr>
          <w:b/>
        </w:rPr>
        <w:t xml:space="preserve"> &lt;- </w:t>
      </w:r>
      <w:proofErr w:type="spellStart"/>
      <w:r w:rsidRPr="003B36F2">
        <w:rPr>
          <w:b/>
        </w:rPr>
        <w:t>import.ts</w:t>
      </w:r>
      <w:proofErr w:type="spellEnd"/>
      <w:r w:rsidRPr="003B36F2">
        <w:rPr>
          <w:b/>
        </w:rPr>
        <w:t>(“c:\\x13\\data\\MySeries.a1”, format=”x13save”)</w:t>
      </w:r>
    </w:p>
    <w:p w:rsidR="00C26887" w:rsidRPr="003B36F2" w:rsidRDefault="00C26887" w:rsidP="00B40881">
      <w:pPr>
        <w:ind w:left="720"/>
        <w:rPr>
          <w:b/>
        </w:rPr>
      </w:pPr>
      <w:proofErr w:type="spellStart"/>
      <w:proofErr w:type="gramStart"/>
      <w:r w:rsidRPr="003B36F2">
        <w:rPr>
          <w:b/>
        </w:rPr>
        <w:t>myData</w:t>
      </w:r>
      <w:proofErr w:type="spellEnd"/>
      <w:proofErr w:type="gramEnd"/>
      <w:r w:rsidRPr="003B36F2">
        <w:rPr>
          <w:b/>
        </w:rPr>
        <w:t xml:space="preserve"> &lt;- </w:t>
      </w:r>
      <w:proofErr w:type="spellStart"/>
      <w:r w:rsidRPr="003B36F2">
        <w:rPr>
          <w:b/>
        </w:rPr>
        <w:t>import.ts</w:t>
      </w:r>
      <w:proofErr w:type="spellEnd"/>
      <w:r w:rsidRPr="003B36F2">
        <w:rPr>
          <w:b/>
        </w:rPr>
        <w:t>(“c:\\x13\\data\\MySeries.dat”, format=”free”, start = c(2000,1), frequency=12)</w:t>
      </w:r>
    </w:p>
    <w:p w:rsidR="00C26887" w:rsidRDefault="003852CE" w:rsidP="003852CE">
      <w:pPr>
        <w:pStyle w:val="Heading3"/>
      </w:pPr>
      <w:r>
        <w:t xml:space="preserve">Running X-13A-S with </w:t>
      </w:r>
      <w:proofErr w:type="gramStart"/>
      <w:r>
        <w:t>seas()</w:t>
      </w:r>
      <w:proofErr w:type="gramEnd"/>
    </w:p>
    <w:p w:rsidR="003852CE" w:rsidRDefault="003852CE" w:rsidP="003852CE">
      <w:r>
        <w:t xml:space="preserve">With the seasonal package, spec files are replaced with the </w:t>
      </w:r>
      <w:proofErr w:type="gramStart"/>
      <w:r w:rsidRPr="003B36F2">
        <w:rPr>
          <w:b/>
        </w:rPr>
        <w:t>seas(</w:t>
      </w:r>
      <w:proofErr w:type="gramEnd"/>
      <w:r w:rsidRPr="003B36F2">
        <w:rPr>
          <w:b/>
        </w:rPr>
        <w:t>)</w:t>
      </w:r>
      <w:r>
        <w:t xml:space="preserve"> function. </w:t>
      </w:r>
    </w:p>
    <w:p w:rsidR="003852CE" w:rsidRPr="003B36F2" w:rsidRDefault="003852CE" w:rsidP="00B40881">
      <w:pPr>
        <w:ind w:left="720"/>
        <w:rPr>
          <w:b/>
        </w:rPr>
      </w:pPr>
      <w:r w:rsidRPr="003B36F2">
        <w:rPr>
          <w:b/>
        </w:rPr>
        <w:t xml:space="preserve">m &lt;- </w:t>
      </w:r>
      <w:proofErr w:type="gramStart"/>
      <w:r w:rsidRPr="003B36F2">
        <w:rPr>
          <w:b/>
        </w:rPr>
        <w:t>seas(</w:t>
      </w:r>
      <w:proofErr w:type="spellStart"/>
      <w:proofErr w:type="gramEnd"/>
      <w:r w:rsidRPr="003B36F2">
        <w:rPr>
          <w:b/>
        </w:rPr>
        <w:t>myData</w:t>
      </w:r>
      <w:proofErr w:type="spellEnd"/>
      <w:r w:rsidRPr="003B36F2">
        <w:rPr>
          <w:b/>
        </w:rPr>
        <w:t>)</w:t>
      </w:r>
    </w:p>
    <w:p w:rsidR="003852CE" w:rsidRDefault="003852CE" w:rsidP="003852CE">
      <w:r>
        <w:t xml:space="preserve">will (invisibly, in the background) write a spec file, run it with X-13ARIMA-SEATS, </w:t>
      </w:r>
      <w:r w:rsidR="0049568D">
        <w:t xml:space="preserve">read in the output, and </w:t>
      </w:r>
      <w:r>
        <w:t>create an object (of class ‘seas’)</w:t>
      </w:r>
      <w:r w:rsidR="0049568D">
        <w:t xml:space="preserve"> named m to store the adjustment information.</w:t>
      </w:r>
    </w:p>
    <w:p w:rsidR="0049568D" w:rsidRDefault="0049568D" w:rsidP="003852CE">
      <w:r>
        <w:t>The default settings will test for a log transformation, test for (flow) trading day and Easter, automatically select an ARIMA model, look for AO and LS outliers, forecast one (X-11 adjustments) or three (SEATS adjustments) years of data, and adjust the series with SEATS.</w:t>
      </w:r>
    </w:p>
    <w:p w:rsidR="0049568D" w:rsidRDefault="0049568D" w:rsidP="003852CE">
      <w:r>
        <w:t xml:space="preserve">To change adjustment settings, use </w:t>
      </w:r>
      <w:proofErr w:type="spellStart"/>
      <w:r>
        <w:rPr>
          <w:i/>
        </w:rPr>
        <w:t>spec.argument</w:t>
      </w:r>
      <w:proofErr w:type="spellEnd"/>
      <w:r>
        <w:rPr>
          <w:i/>
        </w:rPr>
        <w:t xml:space="preserve"> = value</w:t>
      </w:r>
      <w:r>
        <w:t xml:space="preserve"> arguments in the seas function. These correspond directly to the spec and argument names in X-13 spec files. For example, add:</w:t>
      </w:r>
    </w:p>
    <w:p w:rsidR="0049568D" w:rsidRDefault="0049568D" w:rsidP="00B40881">
      <w:pPr>
        <w:pStyle w:val="ListParagraph"/>
        <w:numPr>
          <w:ilvl w:val="0"/>
          <w:numId w:val="2"/>
        </w:numPr>
        <w:spacing w:after="0"/>
      </w:pPr>
      <w:proofErr w:type="spellStart"/>
      <w:r w:rsidRPr="00B40881">
        <w:rPr>
          <w:b/>
        </w:rPr>
        <w:t>arima.model</w:t>
      </w:r>
      <w:proofErr w:type="spellEnd"/>
      <w:r w:rsidRPr="00B40881">
        <w:rPr>
          <w:b/>
        </w:rPr>
        <w:t xml:space="preserve"> = “(0 1 1)(0 1 1)”</w:t>
      </w:r>
      <w:r>
        <w:t xml:space="preserve">  to set the ARIMA model to the airline model</w:t>
      </w:r>
    </w:p>
    <w:p w:rsidR="0049568D" w:rsidRPr="00B40881" w:rsidRDefault="003040CC" w:rsidP="00B4088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proofErr w:type="spellStart"/>
      <w:r w:rsidRPr="00B40881">
        <w:rPr>
          <w:b/>
        </w:rPr>
        <w:t>regression.variables</w:t>
      </w:r>
      <w:proofErr w:type="spellEnd"/>
      <w:r w:rsidRPr="00B40881">
        <w:rPr>
          <w:b/>
        </w:rPr>
        <w:t xml:space="preserve"> = c(“AO2008.Jul”,”td1coef”,”Easter[1]”)</w:t>
      </w:r>
      <w:r>
        <w:t xml:space="preserve"> to set regression variables </w:t>
      </w:r>
      <w:r w:rsidR="003B36F2">
        <w:t xml:space="preserve"> </w:t>
      </w:r>
    </w:p>
    <w:p w:rsidR="003040CC" w:rsidRDefault="003040CC" w:rsidP="00B40881">
      <w:pPr>
        <w:pStyle w:val="ListParagraph"/>
        <w:numPr>
          <w:ilvl w:val="0"/>
          <w:numId w:val="2"/>
        </w:numPr>
        <w:spacing w:after="0"/>
      </w:pPr>
      <w:proofErr w:type="spellStart"/>
      <w:r w:rsidRPr="00B40881">
        <w:rPr>
          <w:b/>
        </w:rPr>
        <w:t>forecast.maxlead</w:t>
      </w:r>
      <w:proofErr w:type="spellEnd"/>
      <w:r w:rsidRPr="00B40881">
        <w:rPr>
          <w:b/>
        </w:rPr>
        <w:t xml:space="preserve"> = 60</w:t>
      </w:r>
      <w:r>
        <w:t xml:space="preserve"> to set the number of forecasts to 60</w:t>
      </w:r>
    </w:p>
    <w:p w:rsidR="003040CC" w:rsidRPr="00B40881" w:rsidRDefault="003040CC" w:rsidP="00B4088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proofErr w:type="spellStart"/>
      <w:r w:rsidRPr="00B40881">
        <w:rPr>
          <w:b/>
        </w:rPr>
        <w:t>series.modelspan</w:t>
      </w:r>
      <w:proofErr w:type="spellEnd"/>
      <w:r w:rsidRPr="00B40881">
        <w:rPr>
          <w:b/>
        </w:rPr>
        <w:t xml:space="preserve"> = “2005.1, </w:t>
      </w:r>
      <w:r w:rsidR="003B36F2" w:rsidRPr="00B40881">
        <w:rPr>
          <w:b/>
        </w:rPr>
        <w:t>“</w:t>
      </w:r>
      <w:r w:rsidR="003B36F2">
        <w:t xml:space="preserve"> to set the model span to start in 2005.1</w:t>
      </w:r>
    </w:p>
    <w:p w:rsidR="00C26887" w:rsidRDefault="00B424C9" w:rsidP="00B40881">
      <w:pPr>
        <w:pStyle w:val="ListParagraph"/>
        <w:numPr>
          <w:ilvl w:val="0"/>
          <w:numId w:val="2"/>
        </w:numPr>
      </w:pPr>
      <w:r w:rsidRPr="00B40881">
        <w:rPr>
          <w:b/>
        </w:rPr>
        <w:t>x11=””</w:t>
      </w:r>
      <w:r>
        <w:t xml:space="preserve"> to run a default X-11 adjustment instead of SEATS</w:t>
      </w:r>
    </w:p>
    <w:p w:rsidR="00B424C9" w:rsidRDefault="00B424C9" w:rsidP="00B424C9">
      <w:pPr>
        <w:pStyle w:val="Heading3"/>
      </w:pPr>
      <w:r>
        <w:t>Accessing output</w:t>
      </w:r>
    </w:p>
    <w:p w:rsidR="003F5F73" w:rsidRDefault="003F5F73" w:rsidP="00B424C9">
      <w:r>
        <w:t>Assuming m is the name of the seas object created, you can view output using:</w:t>
      </w:r>
    </w:p>
    <w:p w:rsidR="003F5F73" w:rsidRDefault="00B40881" w:rsidP="00B40881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o</w:t>
      </w:r>
      <w:r w:rsidR="003F5F73" w:rsidRPr="00B40881">
        <w:rPr>
          <w:b/>
        </w:rPr>
        <w:t>ut(m)</w:t>
      </w:r>
      <w:r w:rsidR="003F5F73">
        <w:t xml:space="preserve"> – opens the HTML output file for the run</w:t>
      </w:r>
    </w:p>
    <w:p w:rsidR="003F5F73" w:rsidRDefault="00B40881" w:rsidP="00B40881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s</w:t>
      </w:r>
      <w:r w:rsidR="003F5F73" w:rsidRPr="00B40881">
        <w:rPr>
          <w:b/>
        </w:rPr>
        <w:t>ummary(m)</w:t>
      </w:r>
      <w:r w:rsidR="003F5F73">
        <w:t xml:space="preserve"> – prints some summary regression and diagnostic information to the console</w:t>
      </w:r>
    </w:p>
    <w:p w:rsidR="003F5F73" w:rsidRDefault="003F5F73" w:rsidP="00B40881">
      <w:pPr>
        <w:pStyle w:val="ListParagraph"/>
        <w:numPr>
          <w:ilvl w:val="0"/>
          <w:numId w:val="1"/>
        </w:numPr>
        <w:spacing w:after="0"/>
      </w:pPr>
      <w:proofErr w:type="spellStart"/>
      <w:r w:rsidRPr="00B40881">
        <w:rPr>
          <w:b/>
        </w:rPr>
        <w:t>m$est</w:t>
      </w:r>
      <w:proofErr w:type="spellEnd"/>
      <w:r>
        <w:t xml:space="preserve"> – prints regression and ARIMA estimates and standard errors to the console</w:t>
      </w:r>
    </w:p>
    <w:p w:rsidR="003F5F73" w:rsidRDefault="00885D67" w:rsidP="00B40881">
      <w:pPr>
        <w:pStyle w:val="ListParagraph"/>
        <w:numPr>
          <w:ilvl w:val="0"/>
          <w:numId w:val="1"/>
        </w:numPr>
        <w:spacing w:after="0"/>
      </w:pPr>
      <w:r w:rsidRPr="00B40881">
        <w:rPr>
          <w:b/>
        </w:rPr>
        <w:lastRenderedPageBreak/>
        <w:t>final(m)</w:t>
      </w:r>
      <w:r>
        <w:t xml:space="preserve"> – extracts the seasonally adjusted series</w:t>
      </w:r>
    </w:p>
    <w:p w:rsidR="00885D67" w:rsidRDefault="00885D67" w:rsidP="00B40881">
      <w:pPr>
        <w:pStyle w:val="ListParagraph"/>
        <w:numPr>
          <w:ilvl w:val="0"/>
          <w:numId w:val="1"/>
        </w:numPr>
        <w:spacing w:after="0"/>
      </w:pPr>
      <w:r w:rsidRPr="00B40881">
        <w:rPr>
          <w:b/>
        </w:rPr>
        <w:t>original(m)</w:t>
      </w:r>
      <w:r>
        <w:t xml:space="preserve"> – extracts the original series</w:t>
      </w:r>
    </w:p>
    <w:p w:rsidR="00885D67" w:rsidRDefault="00885D67" w:rsidP="00B40881">
      <w:pPr>
        <w:pStyle w:val="ListParagraph"/>
        <w:numPr>
          <w:ilvl w:val="0"/>
          <w:numId w:val="1"/>
        </w:numPr>
        <w:spacing w:after="0"/>
      </w:pPr>
      <w:r w:rsidRPr="00B40881">
        <w:rPr>
          <w:b/>
        </w:rPr>
        <w:t>trend(m)</w:t>
      </w:r>
      <w:r>
        <w:t xml:space="preserve"> – extracts the trend</w:t>
      </w:r>
    </w:p>
    <w:p w:rsidR="00885D67" w:rsidRDefault="00885D67" w:rsidP="00B40881">
      <w:pPr>
        <w:pStyle w:val="ListParagraph"/>
        <w:numPr>
          <w:ilvl w:val="0"/>
          <w:numId w:val="1"/>
        </w:numPr>
        <w:spacing w:after="0"/>
      </w:pPr>
      <w:r w:rsidRPr="00B40881">
        <w:rPr>
          <w:b/>
        </w:rPr>
        <w:t>irregular(m)</w:t>
      </w:r>
      <w:r>
        <w:t xml:space="preserve"> – extracts the irregular</w:t>
      </w:r>
    </w:p>
    <w:p w:rsidR="00885D67" w:rsidRDefault="00885D67" w:rsidP="00B40881">
      <w:pPr>
        <w:pStyle w:val="ListParagraph"/>
        <w:numPr>
          <w:ilvl w:val="0"/>
          <w:numId w:val="1"/>
        </w:numPr>
        <w:spacing w:after="0"/>
      </w:pPr>
      <w:r w:rsidRPr="00B40881">
        <w:rPr>
          <w:b/>
        </w:rPr>
        <w:t>residuals(m)</w:t>
      </w:r>
      <w:r>
        <w:t xml:space="preserve"> – extracts the residuals</w:t>
      </w:r>
    </w:p>
    <w:p w:rsidR="00885D67" w:rsidRDefault="00885D67" w:rsidP="00B40881">
      <w:pPr>
        <w:pStyle w:val="ListParagraph"/>
        <w:numPr>
          <w:ilvl w:val="0"/>
          <w:numId w:val="1"/>
        </w:numPr>
        <w:spacing w:after="0"/>
      </w:pPr>
      <w:proofErr w:type="gramStart"/>
      <w:r w:rsidRPr="00B40881">
        <w:rPr>
          <w:b/>
        </w:rPr>
        <w:t>series(</w:t>
      </w:r>
      <w:proofErr w:type="gramEnd"/>
      <w:r w:rsidRPr="00B40881">
        <w:rPr>
          <w:b/>
        </w:rPr>
        <w:t>m, “table name”)</w:t>
      </w:r>
      <w:r>
        <w:t xml:space="preserve"> – extracts the named table. If the requested table has not already been listed in a save argument when running </w:t>
      </w:r>
      <w:proofErr w:type="gramStart"/>
      <w:r w:rsidRPr="00B40881">
        <w:rPr>
          <w:b/>
        </w:rPr>
        <w:t>seas(</w:t>
      </w:r>
      <w:proofErr w:type="gramEnd"/>
      <w:r w:rsidRPr="00B40881">
        <w:rPr>
          <w:b/>
        </w:rPr>
        <w:t>)</w:t>
      </w:r>
      <w:r>
        <w:t>, seas will be re-run to create the requested table. Tables have a long name (</w:t>
      </w:r>
      <w:proofErr w:type="spellStart"/>
      <w:r w:rsidRPr="00B40881">
        <w:rPr>
          <w:i/>
        </w:rPr>
        <w:t>spec.table</w:t>
      </w:r>
      <w:proofErr w:type="spellEnd"/>
      <w:r>
        <w:t xml:space="preserve">) and a short abbreviation. See the X-13 manual (Appendix B) for a complete list of tables that can be saved. Examples: </w:t>
      </w:r>
      <w:proofErr w:type="gramStart"/>
      <w:r w:rsidRPr="00B40881">
        <w:rPr>
          <w:b/>
        </w:rPr>
        <w:t>series(</w:t>
      </w:r>
      <w:proofErr w:type="gramEnd"/>
      <w:r w:rsidRPr="00B40881">
        <w:rPr>
          <w:b/>
        </w:rPr>
        <w:t>m,”</w:t>
      </w:r>
      <w:proofErr w:type="spellStart"/>
      <w:r w:rsidRPr="00B40881">
        <w:rPr>
          <w:b/>
        </w:rPr>
        <w:t>forecast.forecasts</w:t>
      </w:r>
      <w:proofErr w:type="spellEnd"/>
      <w:r w:rsidRPr="00B40881">
        <w:rPr>
          <w:b/>
        </w:rPr>
        <w:t>”)</w:t>
      </w:r>
      <w:r>
        <w:t xml:space="preserve"> will save the forecasts, as will </w:t>
      </w:r>
      <w:r w:rsidRPr="00B40881">
        <w:rPr>
          <w:b/>
        </w:rPr>
        <w:t>series(m,”</w:t>
      </w:r>
      <w:proofErr w:type="spellStart"/>
      <w:r w:rsidRPr="00B40881">
        <w:rPr>
          <w:b/>
        </w:rPr>
        <w:t>fct</w:t>
      </w:r>
      <w:proofErr w:type="spellEnd"/>
      <w:r w:rsidRPr="00B40881">
        <w:rPr>
          <w:b/>
        </w:rPr>
        <w:t>”)</w:t>
      </w:r>
      <w:r w:rsidRPr="004C1319">
        <w:t xml:space="preserve">. </w:t>
      </w:r>
      <w:proofErr w:type="gramStart"/>
      <w:r w:rsidR="00B40881">
        <w:rPr>
          <w:b/>
        </w:rPr>
        <w:t>s</w:t>
      </w:r>
      <w:r w:rsidRPr="00B40881">
        <w:rPr>
          <w:b/>
        </w:rPr>
        <w:t>eries(</w:t>
      </w:r>
      <w:proofErr w:type="gramEnd"/>
      <w:r w:rsidRPr="00B40881">
        <w:rPr>
          <w:b/>
        </w:rPr>
        <w:t>m,”x11.irrwt”)</w:t>
      </w:r>
      <w:r w:rsidRPr="004C1319">
        <w:t xml:space="preserve"> or</w:t>
      </w:r>
      <w:r w:rsidRPr="00B40881">
        <w:rPr>
          <w:b/>
        </w:rPr>
        <w:t xml:space="preserve"> series(m,”c17</w:t>
      </w:r>
      <w:r w:rsidR="00AB0A17" w:rsidRPr="00B40881">
        <w:rPr>
          <w:b/>
        </w:rPr>
        <w:t>”</w:t>
      </w:r>
      <w:r w:rsidRPr="00B40881">
        <w:rPr>
          <w:b/>
        </w:rPr>
        <w:t>)</w:t>
      </w:r>
      <w:r>
        <w:t xml:space="preserve"> will save the final irregular weights.</w:t>
      </w:r>
    </w:p>
    <w:p w:rsidR="00B417E1" w:rsidRDefault="00B40881" w:rsidP="00B40881">
      <w:pPr>
        <w:pStyle w:val="ListParagraph"/>
        <w:numPr>
          <w:ilvl w:val="0"/>
          <w:numId w:val="1"/>
        </w:numPr>
        <w:spacing w:after="0"/>
      </w:pPr>
      <w:proofErr w:type="spellStart"/>
      <w:proofErr w:type="gramStart"/>
      <w:r>
        <w:rPr>
          <w:b/>
        </w:rPr>
        <w:t>ud</w:t>
      </w:r>
      <w:r w:rsidR="00AB0A17" w:rsidRPr="00B40881">
        <w:rPr>
          <w:b/>
        </w:rPr>
        <w:t>g</w:t>
      </w:r>
      <w:proofErr w:type="spellEnd"/>
      <w:r w:rsidR="00AB0A17" w:rsidRPr="00B40881">
        <w:rPr>
          <w:b/>
        </w:rPr>
        <w:t>(</w:t>
      </w:r>
      <w:proofErr w:type="gramEnd"/>
      <w:r w:rsidR="00AB0A17" w:rsidRPr="00B40881">
        <w:rPr>
          <w:b/>
        </w:rPr>
        <w:t>m,”</w:t>
      </w:r>
      <w:proofErr w:type="spellStart"/>
      <w:r w:rsidR="00AB0A17" w:rsidRPr="00B40881">
        <w:rPr>
          <w:b/>
        </w:rPr>
        <w:t>udg</w:t>
      </w:r>
      <w:proofErr w:type="spellEnd"/>
      <w:r w:rsidR="00AB0A17" w:rsidRPr="00B40881">
        <w:rPr>
          <w:b/>
        </w:rPr>
        <w:t xml:space="preserve"> key name”)</w:t>
      </w:r>
      <w:r w:rsidR="00AB0A17">
        <w:t xml:space="preserve"> – extracts the requested information from the </w:t>
      </w:r>
      <w:proofErr w:type="spellStart"/>
      <w:r w:rsidR="00AB0A17">
        <w:t>udg</w:t>
      </w:r>
      <w:proofErr w:type="spellEnd"/>
      <w:r w:rsidR="00AB0A17">
        <w:t xml:space="preserve"> file.</w:t>
      </w:r>
    </w:p>
    <w:p w:rsidR="00C04A65" w:rsidRPr="00B40881" w:rsidRDefault="00B40881" w:rsidP="00B40881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s</w:t>
      </w:r>
      <w:r w:rsidR="00C04A65" w:rsidRPr="00B40881">
        <w:rPr>
          <w:b/>
        </w:rPr>
        <w:t>tatic(</w:t>
      </w:r>
      <w:proofErr w:type="gramEnd"/>
      <w:r w:rsidR="00C04A65" w:rsidRPr="00B40881">
        <w:rPr>
          <w:b/>
        </w:rPr>
        <w:t>m)</w:t>
      </w:r>
      <w:r w:rsidR="00C04A65">
        <w:t xml:space="preserve"> – creates a call (itself a seas object) of m with auto-choices ha</w:t>
      </w:r>
      <w:r w:rsidR="004C1319">
        <w:t>rd-coded. I</w:t>
      </w:r>
      <w:r w:rsidR="00342406">
        <w:t xml:space="preserve">nclude </w:t>
      </w:r>
      <w:r w:rsidR="00342406" w:rsidRPr="00B40881">
        <w:rPr>
          <w:b/>
        </w:rPr>
        <w:t>x11.filter=TRUE</w:t>
      </w:r>
      <w:r w:rsidR="00342406">
        <w:t xml:space="preserve"> to hard-code the x-11 filter. Evaluate the call with </w:t>
      </w:r>
      <w:proofErr w:type="spellStart"/>
      <w:r w:rsidR="00342406" w:rsidRPr="00B40881">
        <w:rPr>
          <w:b/>
        </w:rPr>
        <w:t>eval</w:t>
      </w:r>
      <w:proofErr w:type="spellEnd"/>
      <w:r w:rsidR="00342406" w:rsidRPr="00B40881">
        <w:rPr>
          <w:b/>
        </w:rPr>
        <w:t>(</w:t>
      </w:r>
      <w:r w:rsidR="00342406" w:rsidRPr="00B40881">
        <w:rPr>
          <w:b/>
          <w:i/>
        </w:rPr>
        <w:t>static seas object</w:t>
      </w:r>
      <w:r w:rsidR="00342406" w:rsidRPr="00B40881">
        <w:rPr>
          <w:b/>
        </w:rPr>
        <w:t>)</w:t>
      </w:r>
    </w:p>
    <w:p w:rsidR="005200E4" w:rsidRDefault="005200E4" w:rsidP="005200E4">
      <w:pPr>
        <w:pStyle w:val="Heading3"/>
      </w:pPr>
      <w:r>
        <w:t>Graphing output</w:t>
      </w:r>
    </w:p>
    <w:p w:rsidR="00B40881" w:rsidRPr="00B40881" w:rsidRDefault="00B40881" w:rsidP="00B40881">
      <w:r>
        <w:t>Some functions you can use to plot elements of the series include:</w:t>
      </w:r>
    </w:p>
    <w:p w:rsidR="005200E4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r w:rsidRPr="00E55406">
        <w:rPr>
          <w:b/>
        </w:rPr>
        <w:t>p</w:t>
      </w:r>
      <w:r w:rsidR="005200E4" w:rsidRPr="00E55406">
        <w:rPr>
          <w:b/>
        </w:rPr>
        <w:t>lot(</w:t>
      </w:r>
      <w:proofErr w:type="spellStart"/>
      <w:r w:rsidR="005200E4" w:rsidRPr="00E55406">
        <w:rPr>
          <w:b/>
        </w:rPr>
        <w:t>m,outliers</w:t>
      </w:r>
      <w:proofErr w:type="spellEnd"/>
      <w:r w:rsidR="005200E4" w:rsidRPr="00E55406">
        <w:rPr>
          <w:b/>
        </w:rPr>
        <w:t>=</w:t>
      </w:r>
      <w:proofErr w:type="spellStart"/>
      <w:r w:rsidR="005200E4" w:rsidRPr="00E55406">
        <w:rPr>
          <w:b/>
        </w:rPr>
        <w:t>TRUE,trend</w:t>
      </w:r>
      <w:proofErr w:type="spellEnd"/>
      <w:r w:rsidR="005200E4" w:rsidRPr="00E55406">
        <w:rPr>
          <w:b/>
        </w:rPr>
        <w:t>=</w:t>
      </w:r>
      <w:proofErr w:type="spellStart"/>
      <w:r w:rsidR="005200E4" w:rsidRPr="00E55406">
        <w:rPr>
          <w:b/>
        </w:rPr>
        <w:t>TRUE,main</w:t>
      </w:r>
      <w:proofErr w:type="spellEnd"/>
      <w:r w:rsidR="005200E4" w:rsidRPr="00E55406">
        <w:rPr>
          <w:b/>
        </w:rPr>
        <w:t>=”Original Series, Seasonal Adjustment, and Trend</w:t>
      </w:r>
      <w:r w:rsidR="00175459" w:rsidRPr="00E55406">
        <w:rPr>
          <w:b/>
        </w:rPr>
        <w:t>”,</w:t>
      </w:r>
      <w:proofErr w:type="spellStart"/>
      <w:r w:rsidR="00175459" w:rsidRPr="00E55406">
        <w:rPr>
          <w:b/>
        </w:rPr>
        <w:t>xlab</w:t>
      </w:r>
      <w:proofErr w:type="spellEnd"/>
      <w:r w:rsidR="00175459" w:rsidRPr="00E55406">
        <w:rPr>
          <w:b/>
        </w:rPr>
        <w:t>=”Date”,</w:t>
      </w:r>
      <w:proofErr w:type="spellStart"/>
      <w:r w:rsidR="00175459" w:rsidRPr="00E55406">
        <w:rPr>
          <w:b/>
        </w:rPr>
        <w:t>ylab</w:t>
      </w:r>
      <w:proofErr w:type="spellEnd"/>
      <w:r w:rsidR="00175459" w:rsidRPr="00E55406">
        <w:rPr>
          <w:b/>
        </w:rPr>
        <w:t>=””)</w:t>
      </w:r>
    </w:p>
    <w:p w:rsidR="00175459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r w:rsidRPr="00E55406">
        <w:rPr>
          <w:b/>
        </w:rPr>
        <w:t>p</w:t>
      </w:r>
      <w:r w:rsidR="00175459" w:rsidRPr="00E55406">
        <w:rPr>
          <w:b/>
        </w:rPr>
        <w:t>lot(</w:t>
      </w:r>
      <w:proofErr w:type="spellStart"/>
      <w:r w:rsidR="00175459" w:rsidRPr="00E55406">
        <w:rPr>
          <w:b/>
        </w:rPr>
        <w:t>m,outliers</w:t>
      </w:r>
      <w:proofErr w:type="spellEnd"/>
      <w:r w:rsidR="00175459" w:rsidRPr="00E55406">
        <w:rPr>
          <w:b/>
        </w:rPr>
        <w:t>=</w:t>
      </w:r>
      <w:proofErr w:type="spellStart"/>
      <w:r w:rsidR="00175459" w:rsidRPr="00E55406">
        <w:rPr>
          <w:b/>
        </w:rPr>
        <w:t>TRUE,trend</w:t>
      </w:r>
      <w:proofErr w:type="spellEnd"/>
      <w:r w:rsidR="00175459" w:rsidRPr="00E55406">
        <w:rPr>
          <w:b/>
        </w:rPr>
        <w:t>=</w:t>
      </w:r>
      <w:proofErr w:type="spellStart"/>
      <w:r w:rsidR="00175459" w:rsidRPr="00E55406">
        <w:rPr>
          <w:b/>
        </w:rPr>
        <w:t>TRUE,main</w:t>
      </w:r>
      <w:proofErr w:type="spellEnd"/>
      <w:r w:rsidR="00175459" w:rsidRPr="00E55406">
        <w:rPr>
          <w:b/>
        </w:rPr>
        <w:t>=”Month to Month Percent Change of Original Series, Seasonal Adjustment, and Trend”,</w:t>
      </w:r>
      <w:proofErr w:type="spellStart"/>
      <w:r w:rsidR="00175459" w:rsidRPr="00E55406">
        <w:rPr>
          <w:b/>
        </w:rPr>
        <w:t>xlab</w:t>
      </w:r>
      <w:proofErr w:type="spellEnd"/>
      <w:r w:rsidR="00175459" w:rsidRPr="00E55406">
        <w:rPr>
          <w:b/>
        </w:rPr>
        <w:t>=”Date”,</w:t>
      </w:r>
      <w:proofErr w:type="spellStart"/>
      <w:r w:rsidR="00175459" w:rsidRPr="00E55406">
        <w:rPr>
          <w:b/>
        </w:rPr>
        <w:t>ylab</w:t>
      </w:r>
      <w:proofErr w:type="spellEnd"/>
      <w:r w:rsidR="00175459" w:rsidRPr="00E55406">
        <w:rPr>
          <w:b/>
        </w:rPr>
        <w:t>=””,transform=”PC”)</w:t>
      </w:r>
    </w:p>
    <w:p w:rsidR="00175459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m</w:t>
      </w:r>
      <w:r w:rsidR="00175459" w:rsidRPr="00E55406">
        <w:rPr>
          <w:b/>
        </w:rPr>
        <w:t>onthplot</w:t>
      </w:r>
      <w:proofErr w:type="spellEnd"/>
      <w:r w:rsidR="00175459" w:rsidRPr="00E55406">
        <w:rPr>
          <w:b/>
        </w:rPr>
        <w:t>(</w:t>
      </w:r>
      <w:proofErr w:type="spellStart"/>
      <w:r w:rsidR="00175459" w:rsidRPr="00E55406">
        <w:rPr>
          <w:b/>
        </w:rPr>
        <w:t>m,choice</w:t>
      </w:r>
      <w:proofErr w:type="spellEnd"/>
      <w:r w:rsidR="00175459" w:rsidRPr="00E55406">
        <w:rPr>
          <w:b/>
        </w:rPr>
        <w:t>=”</w:t>
      </w:r>
      <w:proofErr w:type="spellStart"/>
      <w:r w:rsidR="00175459" w:rsidRPr="00E55406">
        <w:rPr>
          <w:b/>
        </w:rPr>
        <w:t>seasonal”,main</w:t>
      </w:r>
      <w:proofErr w:type="spellEnd"/>
      <w:r w:rsidR="00175459" w:rsidRPr="00E55406">
        <w:rPr>
          <w:b/>
        </w:rPr>
        <w:t>=”Seasonal Factors and SI Ratios”)</w:t>
      </w:r>
    </w:p>
    <w:p w:rsidR="00175459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m</w:t>
      </w:r>
      <w:r w:rsidR="00175459" w:rsidRPr="00E55406">
        <w:rPr>
          <w:b/>
        </w:rPr>
        <w:t>onthplot</w:t>
      </w:r>
      <w:proofErr w:type="spellEnd"/>
      <w:r w:rsidR="00175459" w:rsidRPr="00E55406">
        <w:rPr>
          <w:b/>
        </w:rPr>
        <w:t>(</w:t>
      </w:r>
      <w:proofErr w:type="spellStart"/>
      <w:r w:rsidR="00175459" w:rsidRPr="00E55406">
        <w:rPr>
          <w:b/>
        </w:rPr>
        <w:t>m,choice</w:t>
      </w:r>
      <w:proofErr w:type="spellEnd"/>
      <w:r w:rsidR="00175459" w:rsidRPr="00E55406">
        <w:rPr>
          <w:b/>
        </w:rPr>
        <w:t>=”</w:t>
      </w:r>
      <w:proofErr w:type="spellStart"/>
      <w:r w:rsidR="00175459" w:rsidRPr="00E55406">
        <w:rPr>
          <w:b/>
        </w:rPr>
        <w:t>irregular”,main</w:t>
      </w:r>
      <w:proofErr w:type="spellEnd"/>
      <w:r w:rsidR="00175459" w:rsidRPr="00E55406">
        <w:rPr>
          <w:b/>
        </w:rPr>
        <w:t>=”Irregular Component”)</w:t>
      </w:r>
    </w:p>
    <w:p w:rsidR="00175459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r</w:t>
      </w:r>
      <w:r w:rsidR="00175459" w:rsidRPr="00E55406">
        <w:rPr>
          <w:b/>
        </w:rPr>
        <w:t>esidplot</w:t>
      </w:r>
      <w:proofErr w:type="spellEnd"/>
      <w:r w:rsidR="00175459" w:rsidRPr="00E55406">
        <w:rPr>
          <w:b/>
        </w:rPr>
        <w:t>(</w:t>
      </w:r>
      <w:proofErr w:type="spellStart"/>
      <w:r w:rsidR="00175459" w:rsidRPr="00E55406">
        <w:rPr>
          <w:b/>
        </w:rPr>
        <w:t>m,outliers</w:t>
      </w:r>
      <w:proofErr w:type="spellEnd"/>
      <w:r w:rsidR="00175459" w:rsidRPr="00E55406">
        <w:rPr>
          <w:b/>
        </w:rPr>
        <w:t>=</w:t>
      </w:r>
      <w:proofErr w:type="spellStart"/>
      <w:r w:rsidR="00175459" w:rsidRPr="00E55406">
        <w:rPr>
          <w:b/>
        </w:rPr>
        <w:t>TRUE,main</w:t>
      </w:r>
      <w:proofErr w:type="spellEnd"/>
      <w:r w:rsidR="00175459" w:rsidRPr="00E55406">
        <w:rPr>
          <w:b/>
        </w:rPr>
        <w:t>=”</w:t>
      </w:r>
      <w:proofErr w:type="spellStart"/>
      <w:r w:rsidR="00175459" w:rsidRPr="00E55406">
        <w:rPr>
          <w:b/>
        </w:rPr>
        <w:t>RegARIMA</w:t>
      </w:r>
      <w:proofErr w:type="spellEnd"/>
      <w:r w:rsidR="00175459" w:rsidRPr="00E55406">
        <w:rPr>
          <w:b/>
        </w:rPr>
        <w:t xml:space="preserve"> Residuals”)</w:t>
      </w:r>
    </w:p>
    <w:p w:rsidR="00081CAB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a</w:t>
      </w:r>
      <w:r w:rsidR="00081CAB" w:rsidRPr="00E55406">
        <w:rPr>
          <w:b/>
        </w:rPr>
        <w:t>cf</w:t>
      </w:r>
      <w:proofErr w:type="spellEnd"/>
      <w:r w:rsidR="00081CAB" w:rsidRPr="00E55406">
        <w:rPr>
          <w:b/>
        </w:rPr>
        <w:t>(</w:t>
      </w:r>
      <w:proofErr w:type="spellStart"/>
      <w:r w:rsidR="00081CAB" w:rsidRPr="00E55406">
        <w:rPr>
          <w:b/>
        </w:rPr>
        <w:t>resid</w:t>
      </w:r>
      <w:proofErr w:type="spellEnd"/>
      <w:r w:rsidR="00081CAB" w:rsidRPr="00E55406">
        <w:rPr>
          <w:b/>
        </w:rPr>
        <w:t>(m),main=”ACF of Residuals”)</w:t>
      </w:r>
    </w:p>
    <w:p w:rsidR="00081CAB" w:rsidRPr="00E55406" w:rsidRDefault="00B40881" w:rsidP="00B4088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E55406">
        <w:rPr>
          <w:b/>
        </w:rPr>
        <w:t>p</w:t>
      </w:r>
      <w:r w:rsidR="00081CAB" w:rsidRPr="00E55406">
        <w:rPr>
          <w:b/>
        </w:rPr>
        <w:t>acf</w:t>
      </w:r>
      <w:proofErr w:type="spellEnd"/>
      <w:r w:rsidR="00081CAB" w:rsidRPr="00E55406">
        <w:rPr>
          <w:b/>
        </w:rPr>
        <w:t>(</w:t>
      </w:r>
      <w:proofErr w:type="spellStart"/>
      <w:r w:rsidR="00081CAB" w:rsidRPr="00E55406">
        <w:rPr>
          <w:b/>
        </w:rPr>
        <w:t>resid</w:t>
      </w:r>
      <w:proofErr w:type="spellEnd"/>
      <w:r w:rsidR="00081CAB" w:rsidRPr="00E55406">
        <w:rPr>
          <w:b/>
        </w:rPr>
        <w:t>(m),main=”PACF of Residuals”)</w:t>
      </w:r>
    </w:p>
    <w:p w:rsidR="00081CAB" w:rsidRDefault="00081CAB" w:rsidP="00175459">
      <w:bookmarkStart w:id="0" w:name="_GoBack"/>
      <w:bookmarkEnd w:id="0"/>
    </w:p>
    <w:p w:rsidR="00175459" w:rsidRDefault="00175459" w:rsidP="00175459"/>
    <w:p w:rsidR="00175459" w:rsidRPr="005200E4" w:rsidRDefault="00175459" w:rsidP="005200E4"/>
    <w:sectPr w:rsidR="00175459" w:rsidRPr="00520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F420E"/>
    <w:multiLevelType w:val="hybridMultilevel"/>
    <w:tmpl w:val="B046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74D99"/>
    <w:multiLevelType w:val="hybridMultilevel"/>
    <w:tmpl w:val="6328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86E42"/>
    <w:multiLevelType w:val="hybridMultilevel"/>
    <w:tmpl w:val="45E86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7E1"/>
    <w:rsid w:val="00081CAB"/>
    <w:rsid w:val="00175459"/>
    <w:rsid w:val="003040CC"/>
    <w:rsid w:val="00342406"/>
    <w:rsid w:val="003852CE"/>
    <w:rsid w:val="003B36F2"/>
    <w:rsid w:val="003F5F73"/>
    <w:rsid w:val="0049568D"/>
    <w:rsid w:val="004C1319"/>
    <w:rsid w:val="004E6C60"/>
    <w:rsid w:val="00515CD4"/>
    <w:rsid w:val="005200E4"/>
    <w:rsid w:val="006D1865"/>
    <w:rsid w:val="00885D67"/>
    <w:rsid w:val="00AB0A17"/>
    <w:rsid w:val="00B40881"/>
    <w:rsid w:val="00B417E1"/>
    <w:rsid w:val="00B424C9"/>
    <w:rsid w:val="00C04A65"/>
    <w:rsid w:val="00C26887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F3D9"/>
  <w15:chartTrackingRefBased/>
  <w15:docId w15:val="{48841D04-BBE1-4BD6-96EC-4FDA69D5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1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7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40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BEE24FAE.dotm</Template>
  <TotalTime>326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Demetra P Lytras (CENSUS/ESMD FED)</dc:creator>
  <cp:keywords/>
  <dc:description/>
  <cp:lastModifiedBy>Demetra P Lytras (CENSUS/ESMD FED)</cp:lastModifiedBy>
  <cp:revision>4</cp:revision>
  <dcterms:created xsi:type="dcterms:W3CDTF">2019-07-26T19:25:00Z</dcterms:created>
  <dcterms:modified xsi:type="dcterms:W3CDTF">2019-10-23T19:29:00Z</dcterms:modified>
</cp:coreProperties>
</file>