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417" w:rsidRDefault="00B85417" w:rsidP="00B815CC">
      <w:pPr>
        <w:pStyle w:val="Heading2"/>
      </w:pPr>
      <w:r>
        <w:t xml:space="preserve">Exercise 4 – User Defined Holidays with </w:t>
      </w:r>
      <w:proofErr w:type="spellStart"/>
      <w:r>
        <w:t>Genhol</w:t>
      </w:r>
      <w:proofErr w:type="spellEnd"/>
    </w:p>
    <w:p w:rsidR="006D1865" w:rsidRDefault="00B815CC" w:rsidP="00B85417">
      <w:pPr>
        <w:pStyle w:val="Heading4"/>
      </w:pPr>
      <w:bookmarkStart w:id="0" w:name="_GoBack"/>
      <w:r>
        <w:t>Create an Easter Monday regressor</w:t>
      </w:r>
      <w:bookmarkEnd w:id="0"/>
    </w:p>
    <w:p w:rsidR="00B815CC" w:rsidRDefault="00B815CC" w:rsidP="00B815CC"/>
    <w:p w:rsidR="00B815CC" w:rsidRDefault="00B815CC" w:rsidP="00B815CC">
      <w:r>
        <w:t>Open WinGenhol.exe.</w:t>
      </w:r>
    </w:p>
    <w:p w:rsidR="00B815CC" w:rsidRDefault="00B815CC" w:rsidP="00B815CC">
      <w:r>
        <w:t>Select File -&gt; Create input file.</w:t>
      </w:r>
    </w:p>
    <w:p w:rsidR="00B815CC" w:rsidRDefault="00B815CC" w:rsidP="00B815CC">
      <w:r>
        <w:t>Enter the following in the “Global Spec” window:</w:t>
      </w:r>
    </w:p>
    <w:p w:rsidR="00B815CC" w:rsidRDefault="00B815CC" w:rsidP="00B815CC">
      <w:pPr>
        <w:pStyle w:val="ListParagraph"/>
        <w:numPr>
          <w:ilvl w:val="0"/>
          <w:numId w:val="2"/>
        </w:numPr>
      </w:pPr>
      <w:r>
        <w:rPr>
          <w:i/>
        </w:rPr>
        <w:t xml:space="preserve">Save input file as: </w:t>
      </w:r>
      <w:r>
        <w:t xml:space="preserve"> </w:t>
      </w:r>
      <w:r w:rsidR="003579F6">
        <w:t>[...]</w:t>
      </w:r>
      <w:r>
        <w:t>\data\</w:t>
      </w:r>
      <w:r w:rsidR="003579F6">
        <w:t>mx\</w:t>
      </w:r>
      <w:proofErr w:type="spellStart"/>
      <w:r>
        <w:t>EasterMon.inp</w:t>
      </w:r>
      <w:proofErr w:type="spellEnd"/>
    </w:p>
    <w:p w:rsidR="00B815CC" w:rsidRDefault="00B815CC" w:rsidP="00B815CC">
      <w:pPr>
        <w:pStyle w:val="ListParagraph"/>
        <w:numPr>
          <w:ilvl w:val="0"/>
          <w:numId w:val="2"/>
        </w:numPr>
      </w:pPr>
      <w:r>
        <w:rPr>
          <w:i/>
        </w:rPr>
        <w:t>Save regressor as:</w:t>
      </w:r>
      <w:r>
        <w:t xml:space="preserve"> EasterMon.dat</w:t>
      </w:r>
      <w:r>
        <w:tab/>
      </w:r>
    </w:p>
    <w:p w:rsidR="00B815CC" w:rsidRDefault="00B815CC" w:rsidP="00B815CC">
      <w:pPr>
        <w:pStyle w:val="ListParagraph"/>
        <w:numPr>
          <w:ilvl w:val="0"/>
          <w:numId w:val="2"/>
        </w:numPr>
      </w:pPr>
      <w:r>
        <w:rPr>
          <w:i/>
        </w:rPr>
        <w:t xml:space="preserve">Number of holidays: </w:t>
      </w:r>
      <w:r>
        <w:t>1</w:t>
      </w:r>
    </w:p>
    <w:p w:rsidR="00B815CC" w:rsidRDefault="00B815CC" w:rsidP="00B815CC">
      <w:pPr>
        <w:pStyle w:val="ListParagraph"/>
        <w:numPr>
          <w:ilvl w:val="0"/>
          <w:numId w:val="2"/>
        </w:numPr>
      </w:pPr>
      <w:r>
        <w:rPr>
          <w:i/>
        </w:rPr>
        <w:t>Period:</w:t>
      </w:r>
      <w:r>
        <w:t xml:space="preserve"> 12</w:t>
      </w:r>
    </w:p>
    <w:p w:rsidR="00B815CC" w:rsidRDefault="00B815CC" w:rsidP="00B815CC">
      <w:pPr>
        <w:pStyle w:val="ListParagraph"/>
        <w:numPr>
          <w:ilvl w:val="0"/>
          <w:numId w:val="2"/>
        </w:numPr>
      </w:pPr>
      <w:r>
        <w:rPr>
          <w:i/>
        </w:rPr>
        <w:t>Type:</w:t>
      </w:r>
      <w:r>
        <w:t xml:space="preserve"> Ratio</w:t>
      </w:r>
    </w:p>
    <w:p w:rsidR="00B815CC" w:rsidRDefault="00B815CC" w:rsidP="00B815CC">
      <w:pPr>
        <w:pStyle w:val="ListParagraph"/>
        <w:numPr>
          <w:ilvl w:val="0"/>
          <w:numId w:val="2"/>
        </w:numPr>
      </w:pPr>
      <w:r>
        <w:rPr>
          <w:i/>
        </w:rPr>
        <w:t>Save output spec as:</w:t>
      </w:r>
      <w:r>
        <w:t xml:space="preserve"> EasterMon.reg</w:t>
      </w:r>
    </w:p>
    <w:p w:rsidR="00B815CC" w:rsidRDefault="00B815CC" w:rsidP="00B815CC">
      <w:pPr>
        <w:pStyle w:val="ListParagraph"/>
        <w:numPr>
          <w:ilvl w:val="0"/>
          <w:numId w:val="2"/>
        </w:numPr>
      </w:pPr>
      <w:r>
        <w:rPr>
          <w:i/>
        </w:rPr>
        <w:t>First year:</w:t>
      </w:r>
      <w:r>
        <w:t xml:space="preserve"> 1993</w:t>
      </w:r>
    </w:p>
    <w:p w:rsidR="00B815CC" w:rsidRDefault="00B815CC" w:rsidP="00B815CC">
      <w:pPr>
        <w:pStyle w:val="ListParagraph"/>
        <w:numPr>
          <w:ilvl w:val="0"/>
          <w:numId w:val="2"/>
        </w:numPr>
      </w:pPr>
      <w:r>
        <w:rPr>
          <w:i/>
        </w:rPr>
        <w:t>Last year:</w:t>
      </w:r>
      <w:r>
        <w:t xml:space="preserve"> 2025</w:t>
      </w:r>
    </w:p>
    <w:p w:rsidR="00B815CC" w:rsidRDefault="00B815CC" w:rsidP="00B815CC">
      <w:pPr>
        <w:pStyle w:val="ListParagraph"/>
        <w:numPr>
          <w:ilvl w:val="0"/>
          <w:numId w:val="2"/>
        </w:numPr>
      </w:pPr>
      <w:r>
        <w:rPr>
          <w:i/>
        </w:rPr>
        <w:t>First mean year:</w:t>
      </w:r>
      <w:r>
        <w:t xml:space="preserve"> </w:t>
      </w:r>
    </w:p>
    <w:p w:rsidR="00C26029" w:rsidRDefault="00C26029" w:rsidP="00B815CC">
      <w:pPr>
        <w:pStyle w:val="ListParagraph"/>
        <w:numPr>
          <w:ilvl w:val="0"/>
          <w:numId w:val="2"/>
        </w:numPr>
      </w:pPr>
      <w:r>
        <w:rPr>
          <w:i/>
        </w:rPr>
        <w:t>Last mean year:</w:t>
      </w:r>
      <w:r>
        <w:t xml:space="preserve"> </w:t>
      </w:r>
    </w:p>
    <w:p w:rsidR="00C26029" w:rsidRDefault="00C26029" w:rsidP="00C26029">
      <w:r>
        <w:t xml:space="preserve">Press </w:t>
      </w:r>
      <w:r>
        <w:rPr>
          <w:i/>
        </w:rPr>
        <w:t>Next</w:t>
      </w:r>
      <w:r>
        <w:t xml:space="preserve">. </w:t>
      </w:r>
      <w:r w:rsidR="00C01396">
        <w:t>I</w:t>
      </w:r>
      <w:r>
        <w:t>n the “Holiday Spec” window, enter the following:</w:t>
      </w:r>
    </w:p>
    <w:p w:rsidR="00C26029" w:rsidRDefault="00C26029" w:rsidP="00C26029">
      <w:pPr>
        <w:pStyle w:val="ListParagraph"/>
        <w:numPr>
          <w:ilvl w:val="0"/>
          <w:numId w:val="3"/>
        </w:numPr>
      </w:pPr>
      <w:r>
        <w:rPr>
          <w:i/>
        </w:rPr>
        <w:t>Holiday dates file:</w:t>
      </w:r>
      <w:r>
        <w:t xml:space="preserve"> </w:t>
      </w:r>
      <w:r w:rsidR="003579F6">
        <w:t>[…]\data\mx</w:t>
      </w:r>
      <w:r>
        <w:t>\Easter500.txt</w:t>
      </w:r>
    </w:p>
    <w:p w:rsidR="00C26029" w:rsidRDefault="00C26029" w:rsidP="00C26029">
      <w:pPr>
        <w:pStyle w:val="ListParagraph"/>
        <w:numPr>
          <w:ilvl w:val="0"/>
          <w:numId w:val="3"/>
        </w:numPr>
      </w:pPr>
      <w:r>
        <w:rPr>
          <w:i/>
        </w:rPr>
        <w:t>Holiday name:</w:t>
      </w:r>
      <w:r>
        <w:t xml:space="preserve"> </w:t>
      </w:r>
      <w:proofErr w:type="spellStart"/>
      <w:r>
        <w:t>EasterMon</w:t>
      </w:r>
      <w:proofErr w:type="spellEnd"/>
    </w:p>
    <w:p w:rsidR="00C26029" w:rsidRDefault="00C26029" w:rsidP="00C26029">
      <w:pPr>
        <w:pStyle w:val="ListParagraph"/>
        <w:numPr>
          <w:ilvl w:val="0"/>
          <w:numId w:val="3"/>
        </w:numPr>
      </w:pPr>
      <w:r>
        <w:rPr>
          <w:i/>
        </w:rPr>
        <w:t>Center:</w:t>
      </w:r>
      <w:r>
        <w:t xml:space="preserve"> Calendar</w:t>
      </w:r>
    </w:p>
    <w:p w:rsidR="00C26029" w:rsidRDefault="00C26029" w:rsidP="00C26029">
      <w:pPr>
        <w:pStyle w:val="ListParagraph"/>
        <w:numPr>
          <w:ilvl w:val="0"/>
          <w:numId w:val="3"/>
        </w:numPr>
      </w:pPr>
      <w:r>
        <w:rPr>
          <w:i/>
        </w:rPr>
        <w:t>Zero before:</w:t>
      </w:r>
      <w:r>
        <w:t xml:space="preserve"> </w:t>
      </w:r>
    </w:p>
    <w:p w:rsidR="00C26029" w:rsidRPr="00C26029" w:rsidRDefault="00C26029" w:rsidP="00C26029">
      <w:pPr>
        <w:pStyle w:val="ListParagraph"/>
        <w:numPr>
          <w:ilvl w:val="0"/>
          <w:numId w:val="3"/>
        </w:numPr>
        <w:rPr>
          <w:i/>
        </w:rPr>
      </w:pPr>
      <w:r w:rsidRPr="00C26029">
        <w:rPr>
          <w:i/>
        </w:rPr>
        <w:t>Zero after:</w:t>
      </w:r>
    </w:p>
    <w:p w:rsidR="00C26029" w:rsidRPr="00C01396" w:rsidRDefault="00C26029" w:rsidP="00C26029">
      <w:pPr>
        <w:pStyle w:val="ListParagraph"/>
        <w:numPr>
          <w:ilvl w:val="0"/>
          <w:numId w:val="3"/>
        </w:numPr>
      </w:pPr>
      <w:r>
        <w:rPr>
          <w:i/>
        </w:rPr>
        <w:t xml:space="preserve">From </w:t>
      </w:r>
      <w:r w:rsidRPr="00C26029">
        <w:rPr>
          <w:i/>
          <w:u w:val="single"/>
        </w:rPr>
        <w:t>_</w:t>
      </w:r>
      <w:r>
        <w:rPr>
          <w:i/>
          <w:u w:val="single"/>
        </w:rPr>
        <w:t>1</w:t>
      </w:r>
      <w:r w:rsidRPr="00C26029">
        <w:rPr>
          <w:i/>
          <w:u w:val="single"/>
        </w:rPr>
        <w:t>_</w:t>
      </w:r>
      <w:r>
        <w:rPr>
          <w:i/>
        </w:rPr>
        <w:t xml:space="preserve"> to </w:t>
      </w:r>
      <w:r w:rsidRPr="00C26029">
        <w:rPr>
          <w:i/>
          <w:u w:val="single"/>
        </w:rPr>
        <w:t>_1_</w:t>
      </w:r>
      <w:r>
        <w:rPr>
          <w:i/>
        </w:rPr>
        <w:t xml:space="preserve"> days after the holiday</w:t>
      </w:r>
    </w:p>
    <w:p w:rsidR="00C01396" w:rsidRDefault="00C01396" w:rsidP="00C01396">
      <w:r>
        <w:t xml:space="preserve">Press </w:t>
      </w:r>
      <w:r>
        <w:rPr>
          <w:i/>
        </w:rPr>
        <w:t>Create spec</w:t>
      </w:r>
      <w:r>
        <w:t>.</w:t>
      </w:r>
    </w:p>
    <w:p w:rsidR="00C01396" w:rsidRDefault="00C01396" w:rsidP="00C01396">
      <w:r>
        <w:t xml:space="preserve">On the main Win </w:t>
      </w:r>
      <w:proofErr w:type="spellStart"/>
      <w:r>
        <w:t>Genhol</w:t>
      </w:r>
      <w:proofErr w:type="spellEnd"/>
      <w:r>
        <w:t xml:space="preserve"> screen, navigate to </w:t>
      </w:r>
      <w:r w:rsidR="003579F6">
        <w:t>.\</w:t>
      </w:r>
      <w:r>
        <w:t>data</w:t>
      </w:r>
      <w:r w:rsidR="003579F6">
        <w:t>\mx</w:t>
      </w:r>
      <w:r>
        <w:t xml:space="preserve">. Find </w:t>
      </w:r>
      <w:proofErr w:type="spellStart"/>
      <w:r>
        <w:t>EasterMon.inp</w:t>
      </w:r>
      <w:proofErr w:type="spellEnd"/>
      <w:r>
        <w:t xml:space="preserve"> in the </w:t>
      </w:r>
      <w:proofErr w:type="spellStart"/>
      <w:r>
        <w:rPr>
          <w:i/>
        </w:rPr>
        <w:t>Genhol</w:t>
      </w:r>
      <w:proofErr w:type="spellEnd"/>
      <w:r>
        <w:rPr>
          <w:i/>
        </w:rPr>
        <w:t xml:space="preserve"> Input Files</w:t>
      </w:r>
      <w:r>
        <w:t xml:space="preserve"> box. Select it and press </w:t>
      </w:r>
      <w:r>
        <w:rPr>
          <w:i/>
        </w:rPr>
        <w:t xml:space="preserve">Run </w:t>
      </w:r>
      <w:proofErr w:type="spellStart"/>
      <w:r>
        <w:rPr>
          <w:i/>
        </w:rPr>
        <w:t>Genhol</w:t>
      </w:r>
      <w:proofErr w:type="spellEnd"/>
      <w:r>
        <w:rPr>
          <w:i/>
        </w:rPr>
        <w:t>.</w:t>
      </w:r>
    </w:p>
    <w:p w:rsidR="00C01396" w:rsidRDefault="00C01396" w:rsidP="00C01396">
      <w:r>
        <w:t xml:space="preserve">After </w:t>
      </w:r>
      <w:proofErr w:type="spellStart"/>
      <w:r>
        <w:t>Genhol</w:t>
      </w:r>
      <w:proofErr w:type="spellEnd"/>
      <w:r>
        <w:t xml:space="preserve"> has run, find EasterMon.dat in the </w:t>
      </w:r>
      <w:r>
        <w:rPr>
          <w:i/>
        </w:rPr>
        <w:t>Holiday Regressors</w:t>
      </w:r>
      <w:r>
        <w:t xml:space="preserve"> box. Select it and press </w:t>
      </w:r>
      <w:r>
        <w:rPr>
          <w:i/>
        </w:rPr>
        <w:t>Open</w:t>
      </w:r>
      <w:r>
        <w:t xml:space="preserve"> to ensure the regressor has been created successfully.</w:t>
      </w:r>
    </w:p>
    <w:p w:rsidR="00C01396" w:rsidRPr="00C01396" w:rsidRDefault="00C01396" w:rsidP="00C01396">
      <w:r>
        <w:t>What format is this data file in?</w:t>
      </w:r>
    </w:p>
    <w:p w:rsidR="00C26029" w:rsidRDefault="00C01396" w:rsidP="00B85417">
      <w:pPr>
        <w:pStyle w:val="Heading4"/>
      </w:pPr>
      <w:r>
        <w:t>Use the Easter Monday regressor in an X-13 spec file</w:t>
      </w:r>
    </w:p>
    <w:p w:rsidR="00C01396" w:rsidRDefault="00E176DD" w:rsidP="00C26029">
      <w:r>
        <w:t xml:space="preserve">Open </w:t>
      </w:r>
      <w:r w:rsidR="003579F6">
        <w:t>.</w:t>
      </w:r>
      <w:r>
        <w:t>\data</w:t>
      </w:r>
      <w:r w:rsidR="003579F6">
        <w:t>\mx</w:t>
      </w:r>
      <w:r>
        <w:t>\Services output (IGAE tertiary sector) W4.spc.</w:t>
      </w:r>
    </w:p>
    <w:p w:rsidR="00E176DD" w:rsidRDefault="00E176DD" w:rsidP="00C26029">
      <w:r>
        <w:t xml:space="preserve">To use the Easter Monday regressor file, add the following lines to the </w:t>
      </w:r>
      <w:proofErr w:type="gramStart"/>
      <w:r>
        <w:t>regression{</w:t>
      </w:r>
      <w:proofErr w:type="gramEnd"/>
      <w:r>
        <w:t>} spec:</w:t>
      </w:r>
    </w:p>
    <w:p w:rsidR="00E176DD" w:rsidRDefault="00E176DD" w:rsidP="00C26029">
      <w:r>
        <w:tab/>
      </w:r>
      <w:proofErr w:type="gramStart"/>
      <w:r>
        <w:t>file</w:t>
      </w:r>
      <w:proofErr w:type="gramEnd"/>
      <w:r>
        <w:t xml:space="preserve"> = “EasterMon.dat” format=Datevalue </w:t>
      </w:r>
    </w:p>
    <w:p w:rsidR="00E176DD" w:rsidRDefault="00E176DD" w:rsidP="00C26029">
      <w:r>
        <w:tab/>
      </w:r>
      <w:proofErr w:type="gramStart"/>
      <w:r>
        <w:t>user</w:t>
      </w:r>
      <w:proofErr w:type="gramEnd"/>
      <w:r>
        <w:t xml:space="preserve"> = </w:t>
      </w:r>
      <w:proofErr w:type="spellStart"/>
      <w:r>
        <w:t>EasterMon</w:t>
      </w:r>
      <w:proofErr w:type="spellEnd"/>
      <w:r>
        <w:t xml:space="preserve"> </w:t>
      </w:r>
      <w:proofErr w:type="spellStart"/>
      <w:r>
        <w:t>usertype</w:t>
      </w:r>
      <w:proofErr w:type="spellEnd"/>
      <w:r>
        <w:t xml:space="preserve"> = holiday</w:t>
      </w:r>
    </w:p>
    <w:p w:rsidR="00E176DD" w:rsidRDefault="00E176DD" w:rsidP="00C26029">
      <w:r>
        <w:t>Run the spec file.</w:t>
      </w:r>
    </w:p>
    <w:p w:rsidR="00E176DD" w:rsidRDefault="00E176DD" w:rsidP="00C26029">
      <w:r>
        <w:lastRenderedPageBreak/>
        <w:t>Is Easter Monday significant?</w:t>
      </w:r>
    </w:p>
    <w:p w:rsidR="00E176DD" w:rsidRDefault="00E176DD" w:rsidP="00C26029">
      <w:r>
        <w:t xml:space="preserve">Compare the AICC of this model with the same model without Easter Monday. </w:t>
      </w:r>
    </w:p>
    <w:p w:rsidR="00E176DD" w:rsidRDefault="00E176DD" w:rsidP="00C26029"/>
    <w:p w:rsidR="00E176DD" w:rsidRPr="00C26029" w:rsidRDefault="00E176DD" w:rsidP="00C26029">
      <w:r>
        <w:t>Change the spec file so the model span starts in 2008 and run the spec. Is Easter Monday significant?</w:t>
      </w:r>
    </w:p>
    <w:p w:rsidR="00C26029" w:rsidRPr="00C26029" w:rsidRDefault="00C26029" w:rsidP="00C26029"/>
    <w:sectPr w:rsidR="00C26029" w:rsidRPr="00C26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85437"/>
    <w:multiLevelType w:val="hybridMultilevel"/>
    <w:tmpl w:val="00367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4876F1"/>
    <w:multiLevelType w:val="hybridMultilevel"/>
    <w:tmpl w:val="868E5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4B06D4"/>
    <w:multiLevelType w:val="hybridMultilevel"/>
    <w:tmpl w:val="A8821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5CC"/>
    <w:rsid w:val="003579F6"/>
    <w:rsid w:val="004E6C60"/>
    <w:rsid w:val="00515CD4"/>
    <w:rsid w:val="006D1865"/>
    <w:rsid w:val="00B815CC"/>
    <w:rsid w:val="00B85417"/>
    <w:rsid w:val="00C01396"/>
    <w:rsid w:val="00C26029"/>
    <w:rsid w:val="00E1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56907"/>
  <w15:chartTrackingRefBased/>
  <w15:docId w15:val="{0C6A4AA4-B699-4B70-8A1C-B16C779E0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5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54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54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5C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15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541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8541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1B9C0629.dotm</Template>
  <TotalTime>182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of the Census</Company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Demetra P Lytras (CENSUS/ESMD FED)</dc:creator>
  <cp:keywords/>
  <dc:description/>
  <cp:lastModifiedBy>Demetra P Lytras (CENSUS/ESMD FED)</cp:lastModifiedBy>
  <cp:revision>4</cp:revision>
  <dcterms:created xsi:type="dcterms:W3CDTF">2017-06-12T18:55:00Z</dcterms:created>
  <dcterms:modified xsi:type="dcterms:W3CDTF">2019-10-25T14:11:00Z</dcterms:modified>
</cp:coreProperties>
</file>