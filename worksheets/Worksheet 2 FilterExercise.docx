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2B6" w:rsidRDefault="00AA5ECE">
      <w:r>
        <w:rPr>
          <w:lang w:val="en-CA"/>
        </w:rPr>
        <w:fldChar w:fldCharType="begin"/>
      </w:r>
      <w:r>
        <w:rPr>
          <w:lang w:val="en-CA"/>
        </w:rPr>
        <w:instrText xml:space="preserve"> SEQ CHAPTER \h \r 1</w:instrText>
      </w:r>
      <w:r>
        <w:rPr>
          <w:lang w:val="en-CA"/>
        </w:rPr>
        <w:fldChar w:fldCharType="end"/>
      </w:r>
      <w:r>
        <w:t xml:space="preserve">Seasonal Adjustment </w:t>
      </w:r>
      <w:proofErr w:type="gramStart"/>
      <w:r>
        <w:t>With</w:t>
      </w:r>
      <w:proofErr w:type="gramEnd"/>
      <w:r>
        <w:t xml:space="preserve"> X-13ARIMA-SEATS</w:t>
      </w:r>
    </w:p>
    <w:p w:rsidR="00C112B6" w:rsidRDefault="00AA5ECE">
      <w:r>
        <w:t>Worksheet</w:t>
      </w:r>
      <w:r w:rsidR="00277DEC">
        <w:t xml:space="preserve"> 2</w:t>
      </w:r>
      <w:bookmarkStart w:id="0" w:name="_GoBack"/>
      <w:bookmarkEnd w:id="0"/>
      <w:r>
        <w:t xml:space="preserve"> – Moving Average Filters</w:t>
      </w:r>
    </w:p>
    <w:p w:rsidR="00C112B6" w:rsidRDefault="00C112B6">
      <w:pPr>
        <w:pStyle w:val="CM1"/>
        <w:spacing w:line="240" w:lineRule="auto"/>
        <w:rPr>
          <w:color w:val="000000"/>
        </w:rPr>
      </w:pPr>
    </w:p>
    <w:p w:rsidR="00C112B6" w:rsidRDefault="00C112B6">
      <w:pPr>
        <w:pStyle w:val="CM1"/>
        <w:spacing w:line="240" w:lineRule="auto"/>
        <w:rPr>
          <w:color w:val="000000"/>
        </w:rPr>
      </w:pPr>
    </w:p>
    <w:p w:rsidR="00C112B6" w:rsidRDefault="00AA5ECE">
      <w:pPr>
        <w:pStyle w:val="CM1"/>
        <w:spacing w:line="240" w:lineRule="auto"/>
        <w:rPr>
          <w:color w:val="000000"/>
        </w:rPr>
      </w:pPr>
      <w:r>
        <w:rPr>
          <w:color w:val="000000"/>
        </w:rPr>
        <w:t>What are the advantages of using various filters?  That is, when would we prefer a 3x3 seasonal filter to a 3x5?  Why would we want to use a 3x9 filter?</w:t>
      </w:r>
    </w:p>
    <w:p w:rsidR="00C112B6" w:rsidRDefault="00C112B6">
      <w:pPr>
        <w:pStyle w:val="Default"/>
      </w:pPr>
    </w:p>
    <w:p w:rsidR="00C112B6" w:rsidRDefault="00C112B6">
      <w:pPr>
        <w:pStyle w:val="Default"/>
      </w:pPr>
    </w:p>
    <w:p w:rsidR="00C112B6" w:rsidRDefault="00C112B6">
      <w:pPr>
        <w:pStyle w:val="Default"/>
      </w:pPr>
    </w:p>
    <w:p w:rsidR="00C112B6" w:rsidRDefault="00AA5ECE">
      <w:pPr>
        <w:pStyle w:val="CM3"/>
        <w:spacing w:line="283" w:lineRule="atLeast"/>
        <w:rPr>
          <w:color w:val="000000"/>
        </w:rPr>
      </w:pPr>
      <w:r>
        <w:rPr>
          <w:color w:val="000000"/>
        </w:rPr>
        <w:t>Below are some graphs of filter weights:</w:t>
      </w:r>
      <w:r>
        <w:rPr>
          <w:color w:val="000000"/>
        </w:rPr>
        <w:br/>
      </w:r>
    </w:p>
    <w:p w:rsidR="00C112B6" w:rsidRDefault="00AA5ECE">
      <w:pPr>
        <w:pStyle w:val="Default"/>
        <w:spacing w:after="260"/>
      </w:pPr>
      <w:r>
        <w:rPr>
          <w:noProof/>
        </w:rPr>
        <w:drawing>
          <wp:inline distT="0" distB="0" distL="0" distR="0">
            <wp:extent cx="4114800" cy="2562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2B6" w:rsidRDefault="00AA5ECE">
      <w:pPr>
        <w:pStyle w:val="CM3"/>
        <w:rPr>
          <w:color w:val="000000"/>
        </w:rPr>
      </w:pPr>
      <w:r>
        <w:rPr>
          <w:color w:val="000000"/>
        </w:rPr>
        <w:t>What would the weights look like for a 3x1 filter?  The 3x3 filter?  The 3x9 filter?</w:t>
      </w:r>
    </w:p>
    <w:p w:rsidR="00C112B6" w:rsidRDefault="00AA5ECE">
      <w:pPr>
        <w:pStyle w:val="Default"/>
        <w:spacing w:after="260"/>
      </w:pPr>
      <w:r>
        <w:rPr>
          <w:noProof/>
        </w:rPr>
        <w:drawing>
          <wp:inline distT="0" distB="0" distL="0" distR="0">
            <wp:extent cx="4114800" cy="25622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2B6" w:rsidRDefault="00AA5ECE">
      <w:pPr>
        <w:pStyle w:val="CM2"/>
        <w:rPr>
          <w:color w:val="000000"/>
        </w:rPr>
      </w:pPr>
      <w:r>
        <w:rPr>
          <w:color w:val="000000"/>
        </w:rPr>
        <w:t>Will a Henderson-23 filter be flatter or more peaked than the Henderson-13 filter?</w:t>
      </w:r>
    </w:p>
    <w:p w:rsidR="00C112B6" w:rsidRDefault="00C112B6">
      <w:pPr>
        <w:pStyle w:val="Default"/>
      </w:pPr>
    </w:p>
    <w:sectPr w:rsidR="00C112B6">
      <w:headerReference w:type="default" r:id="rId8"/>
      <w:footerReference w:type="default" r:id="rId9"/>
      <w:pgSz w:w="12240" w:h="15840" w:code="1"/>
      <w:pgMar w:top="1440" w:right="1440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2B6" w:rsidRDefault="00AA5ECE">
      <w:r>
        <w:separator/>
      </w:r>
    </w:p>
  </w:endnote>
  <w:endnote w:type="continuationSeparator" w:id="0">
    <w:p w:rsidR="00C112B6" w:rsidRDefault="00AA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2B6" w:rsidRDefault="00C11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2B6" w:rsidRDefault="00AA5ECE">
      <w:r>
        <w:separator/>
      </w:r>
    </w:p>
  </w:footnote>
  <w:footnote w:type="continuationSeparator" w:id="0">
    <w:p w:rsidR="00C112B6" w:rsidRDefault="00AA5E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2B6" w:rsidRDefault="00C112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6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AMO_XmlVersion" w:val="Empty"/>
  </w:docVars>
  <w:rsids>
    <w:rsidRoot w:val="00705773"/>
    <w:rsid w:val="00277DEC"/>
    <w:rsid w:val="00705773"/>
    <w:rsid w:val="00AA5ECE"/>
    <w:rsid w:val="00C1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2002D1"/>
  <w15:docId w15:val="{F4B820DF-E40D-4D0A-948C-E003AC96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pPr>
      <w:spacing w:line="28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pPr>
      <w:spacing w:after="398"/>
    </w:pPr>
    <w:rPr>
      <w:color w:val="auto"/>
    </w:rPr>
  </w:style>
  <w:style w:type="paragraph" w:customStyle="1" w:styleId="CM2">
    <w:name w:val="CM2"/>
    <w:basedOn w:val="Default"/>
    <w:next w:val="Default"/>
    <w:uiPriority w:val="99"/>
    <w:rPr>
      <w:color w:val="auto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49F0F845.dotm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>US Census Bureau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mcdon004</dc:creator>
  <cp:keywords/>
  <dc:description/>
  <cp:lastModifiedBy>Demetra P Lytras (CENSUS/ESMD FED)</cp:lastModifiedBy>
  <cp:revision>3</cp:revision>
  <cp:lastPrinted>2007-06-26T21:47:00Z</cp:lastPrinted>
  <dcterms:created xsi:type="dcterms:W3CDTF">2011-11-08T23:30:00Z</dcterms:created>
  <dcterms:modified xsi:type="dcterms:W3CDTF">2019-10-25T14:15:00Z</dcterms:modified>
</cp:coreProperties>
</file>